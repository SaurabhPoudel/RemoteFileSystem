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2E6736">
        <w:tc>
          <w:tcPr>
            <w:tcW w:w="965" w:type="dxa"/>
            <w:shd w:val="clear" w:color="auto" w:fill="3A3A3A" w:themeFill="text2"/>
          </w:tcPr>
          <w:p w:rsidR="002E6736" w:rsidRDefault="002E6736">
            <w:pPr>
              <w:spacing w:before="260"/>
            </w:pPr>
          </w:p>
        </w:tc>
        <w:tc>
          <w:tcPr>
            <w:tcW w:w="518" w:type="dxa"/>
          </w:tcPr>
          <w:p w:rsidR="002E6736" w:rsidRDefault="002E6736">
            <w:pPr>
              <w:spacing w:before="260"/>
            </w:pPr>
          </w:p>
        </w:tc>
        <w:tc>
          <w:tcPr>
            <w:tcW w:w="8581" w:type="dxa"/>
          </w:tcPr>
          <w:p w:rsidR="002E6736" w:rsidRPr="005A3E1B" w:rsidRDefault="005A3E1B">
            <w:pPr>
              <w:pStyle w:val="Title"/>
              <w:rPr>
                <w:sz w:val="56"/>
              </w:rPr>
            </w:pPr>
            <w:r w:rsidRPr="005A3E1B">
              <w:rPr>
                <w:sz w:val="56"/>
              </w:rPr>
              <w:t xml:space="preserve">REMOTE FILE SYSTEM BROWSER </w:t>
            </w:r>
          </w:p>
          <w:p w:rsidR="002E6736" w:rsidRDefault="005A3E1B">
            <w:pPr>
              <w:pStyle w:val="Subtitle"/>
            </w:pPr>
            <w:r>
              <w:t>DISTRIBUTED SYSTEMS</w:t>
            </w:r>
          </w:p>
        </w:tc>
      </w:tr>
    </w:tbl>
    <w:p w:rsidR="002E6736" w:rsidRDefault="005A3E1B">
      <w:pPr>
        <w:pStyle w:val="Date"/>
      </w:pPr>
      <w:r>
        <w:t>8/11/2018</w:t>
      </w:r>
    </w:p>
    <w:p w:rsidR="002E6736" w:rsidRDefault="005A3E1B">
      <w:pPr>
        <w:pStyle w:val="Heading1"/>
      </w:pPr>
      <w:r>
        <w:t>R</w:t>
      </w:r>
      <w:r w:rsidR="003B1B5A">
        <w:t>eport</w:t>
      </w:r>
    </w:p>
    <w:p w:rsidR="002E6736" w:rsidRDefault="005A3E1B">
      <w:r>
        <w:rPr>
          <w:noProof/>
        </w:rPr>
        <w:drawing>
          <wp:inline distT="0" distB="0" distL="0" distR="0">
            <wp:extent cx="5450205" cy="3585210"/>
            <wp:effectExtent l="0" t="0" r="0" b="0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1-08 at 01.28.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0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36" w:rsidRPr="00FA6D8E" w:rsidRDefault="002E6736">
      <w:pPr>
        <w:rPr>
          <w:sz w:val="28"/>
          <w:szCs w:val="28"/>
        </w:rPr>
      </w:pPr>
    </w:p>
    <w:p w:rsidR="002E6736" w:rsidRPr="00FA6D8E" w:rsidRDefault="005A3E1B">
      <w:pPr>
        <w:pStyle w:val="Heading2"/>
        <w:rPr>
          <w:sz w:val="28"/>
          <w:szCs w:val="28"/>
        </w:rPr>
      </w:pPr>
      <w:r w:rsidRPr="00FA6D8E">
        <w:rPr>
          <w:sz w:val="28"/>
          <w:szCs w:val="28"/>
        </w:rPr>
        <w:t>IMPLEMENTATION</w:t>
      </w:r>
    </w:p>
    <w:p w:rsidR="002E6736" w:rsidRPr="00FA6D8E" w:rsidRDefault="005A3E1B">
      <w:pPr>
        <w:rPr>
          <w:sz w:val="28"/>
          <w:szCs w:val="28"/>
        </w:rPr>
      </w:pPr>
      <w:r w:rsidRPr="00FA6D8E">
        <w:rPr>
          <w:sz w:val="28"/>
          <w:szCs w:val="28"/>
        </w:rPr>
        <w:t xml:space="preserve">To begin with the project named Remote File System Browser I had the reference form the Java.io.file for implementing the </w:t>
      </w:r>
      <w:r w:rsidR="003B1B5A" w:rsidRPr="00FA6D8E">
        <w:rPr>
          <w:sz w:val="28"/>
          <w:szCs w:val="28"/>
        </w:rPr>
        <w:t>methods. I</w:t>
      </w:r>
      <w:r w:rsidRPr="00FA6D8E">
        <w:rPr>
          <w:sz w:val="28"/>
          <w:szCs w:val="28"/>
        </w:rPr>
        <w:t xml:space="preserve"> created a server which accepts unicast and when started it bounds and waits for the client to </w:t>
      </w:r>
      <w:proofErr w:type="gramStart"/>
      <w:r w:rsidRPr="00FA6D8E">
        <w:rPr>
          <w:sz w:val="28"/>
          <w:szCs w:val="28"/>
        </w:rPr>
        <w:t>connect .With</w:t>
      </w:r>
      <w:proofErr w:type="gramEnd"/>
      <w:r w:rsidRPr="00FA6D8E">
        <w:rPr>
          <w:sz w:val="28"/>
          <w:szCs w:val="28"/>
        </w:rPr>
        <w:t xml:space="preserve"> the help of interface and its implementation class I created a client which have access to the file system with command line interface.</w:t>
      </w:r>
      <w:r w:rsidR="003B1B5A" w:rsidRPr="00FA6D8E">
        <w:rPr>
          <w:sz w:val="28"/>
          <w:szCs w:val="28"/>
        </w:rPr>
        <w:t xml:space="preserve"> Where it accepts basic linux command </w:t>
      </w:r>
      <w:proofErr w:type="gramStart"/>
      <w:r w:rsidR="003B1B5A" w:rsidRPr="00FA6D8E">
        <w:rPr>
          <w:sz w:val="28"/>
          <w:szCs w:val="28"/>
        </w:rPr>
        <w:t>line ,</w:t>
      </w:r>
      <w:proofErr w:type="gramEnd"/>
      <w:r w:rsidR="003B1B5A" w:rsidRPr="00FA6D8E">
        <w:rPr>
          <w:sz w:val="28"/>
          <w:szCs w:val="28"/>
        </w:rPr>
        <w:t xml:space="preserve"> ls,cd,mkdir,touch,and rm. Through which ls lists the </w:t>
      </w:r>
      <w:proofErr w:type="gramStart"/>
      <w:r w:rsidR="003B1B5A" w:rsidRPr="00FA6D8E">
        <w:rPr>
          <w:sz w:val="28"/>
          <w:szCs w:val="28"/>
        </w:rPr>
        <w:t>files ,cd</w:t>
      </w:r>
      <w:proofErr w:type="gramEnd"/>
      <w:r w:rsidR="003B1B5A" w:rsidRPr="00FA6D8E">
        <w:rPr>
          <w:sz w:val="28"/>
          <w:szCs w:val="28"/>
        </w:rPr>
        <w:t xml:space="preserve"> goes into </w:t>
      </w:r>
      <w:r w:rsidR="003B1B5A" w:rsidRPr="00FA6D8E">
        <w:rPr>
          <w:sz w:val="28"/>
          <w:szCs w:val="28"/>
        </w:rPr>
        <w:lastRenderedPageBreak/>
        <w:t>the file,mkdir makes a directory, touch makes a file and rm removes.Beside ls every other command should have the two parameters one is command and another is the name of the file or directory.</w:t>
      </w:r>
    </w:p>
    <w:p w:rsidR="003B1B5A" w:rsidRPr="00FA6D8E" w:rsidRDefault="003B1B5A">
      <w:pPr>
        <w:rPr>
          <w:sz w:val="28"/>
          <w:szCs w:val="28"/>
        </w:rPr>
      </w:pPr>
      <w:r w:rsidRPr="00FA6D8E">
        <w:rPr>
          <w:sz w:val="28"/>
          <w:szCs w:val="28"/>
        </w:rPr>
        <w:t>The methods I implemented are:</w:t>
      </w:r>
    </w:p>
    <w:p w:rsidR="003B1B5A" w:rsidRPr="00FA6D8E" w:rsidRDefault="003B1B5A" w:rsidP="003B1B5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8"/>
          <w:szCs w:val="28"/>
        </w:rPr>
      </w:pPr>
      <w:r w:rsidRPr="00FA6D8E">
        <w:rPr>
          <w:rFonts w:ascii="Menlo" w:hAnsi="Menlo" w:cs="Menlo"/>
          <w:color w:val="000000"/>
          <w:sz w:val="28"/>
          <w:szCs w:val="28"/>
        </w:rPr>
        <w:t xml:space="preserve">List&lt;String&gt; </w:t>
      </w:r>
      <w:proofErr w:type="gramStart"/>
      <w:r w:rsidRPr="00FA6D8E">
        <w:rPr>
          <w:rFonts w:ascii="Menlo" w:hAnsi="Menlo" w:cs="Menlo"/>
          <w:color w:val="000000"/>
          <w:sz w:val="28"/>
          <w:szCs w:val="28"/>
        </w:rPr>
        <w:t>ls(</w:t>
      </w:r>
      <w:proofErr w:type="gramEnd"/>
      <w:r w:rsidRPr="00FA6D8E">
        <w:rPr>
          <w:rFonts w:ascii="Menlo" w:hAnsi="Menlo" w:cs="Menlo"/>
          <w:color w:val="000000"/>
          <w:sz w:val="28"/>
          <w:szCs w:val="28"/>
        </w:rPr>
        <w:t xml:space="preserve">) 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        </w:t>
      </w: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throws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RemoteException;</w:t>
      </w:r>
    </w:p>
    <w:p w:rsidR="003B1B5A" w:rsidRPr="00FA6D8E" w:rsidRDefault="003B1B5A" w:rsidP="003B1B5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8"/>
          <w:szCs w:val="28"/>
        </w:rPr>
      </w:pP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boolean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FA6D8E">
        <w:rPr>
          <w:rFonts w:ascii="Menlo" w:hAnsi="Menlo" w:cs="Menlo"/>
          <w:color w:val="000000"/>
          <w:sz w:val="28"/>
          <w:szCs w:val="28"/>
        </w:rPr>
        <w:t>m</w:t>
      </w:r>
      <w:r w:rsidRPr="00FA6D8E">
        <w:rPr>
          <w:rFonts w:ascii="Menlo" w:hAnsi="Menlo" w:cs="Menlo"/>
          <w:color w:val="000000"/>
          <w:sz w:val="28"/>
          <w:szCs w:val="28"/>
        </w:rPr>
        <w:t>k</w:t>
      </w:r>
      <w:r w:rsidRPr="00FA6D8E">
        <w:rPr>
          <w:rFonts w:ascii="Menlo" w:hAnsi="Menlo" w:cs="Menlo"/>
          <w:color w:val="000000"/>
          <w:sz w:val="28"/>
          <w:szCs w:val="28"/>
        </w:rPr>
        <w:t>dir(</w:t>
      </w:r>
      <w:proofErr w:type="gramEnd"/>
      <w:r w:rsidRPr="00FA6D8E">
        <w:rPr>
          <w:rFonts w:ascii="Menlo" w:hAnsi="Menlo" w:cs="Menlo"/>
          <w:color w:val="000000"/>
          <w:sz w:val="28"/>
          <w:szCs w:val="28"/>
        </w:rPr>
        <w:t xml:space="preserve">String </w:t>
      </w:r>
      <w:r w:rsidRPr="00FA6D8E">
        <w:rPr>
          <w:rFonts w:ascii="Menlo" w:hAnsi="Menlo" w:cs="Menlo"/>
          <w:color w:val="6A3E3E"/>
          <w:sz w:val="28"/>
          <w:szCs w:val="28"/>
        </w:rPr>
        <w:t>name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) </w:t>
      </w: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throws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RemoteException;</w:t>
      </w:r>
    </w:p>
    <w:p w:rsidR="003B1B5A" w:rsidRPr="00FA6D8E" w:rsidRDefault="003B1B5A" w:rsidP="003B1B5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8"/>
          <w:szCs w:val="28"/>
        </w:rPr>
      </w:pPr>
      <w:proofErr w:type="gramStart"/>
      <w:r w:rsidRPr="00FA6D8E">
        <w:rPr>
          <w:rFonts w:ascii="Menlo" w:hAnsi="Menlo" w:cs="Menlo"/>
          <w:color w:val="000000"/>
          <w:sz w:val="28"/>
          <w:szCs w:val="28"/>
        </w:rPr>
        <w:t xml:space="preserve">String 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</w:t>
      </w:r>
      <w:r w:rsidRPr="00FA6D8E">
        <w:rPr>
          <w:rFonts w:ascii="Menlo" w:hAnsi="Menlo" w:cs="Menlo"/>
          <w:color w:val="000000"/>
          <w:sz w:val="28"/>
          <w:szCs w:val="28"/>
        </w:rPr>
        <w:t>cd</w:t>
      </w:r>
      <w:proofErr w:type="gramEnd"/>
      <w:r w:rsidRPr="00FA6D8E">
        <w:rPr>
          <w:rFonts w:ascii="Menlo" w:hAnsi="Menlo" w:cs="Menlo"/>
          <w:color w:val="000000"/>
          <w:sz w:val="28"/>
          <w:szCs w:val="28"/>
        </w:rPr>
        <w:t xml:space="preserve">(String </w:t>
      </w:r>
      <w:r w:rsidRPr="00FA6D8E">
        <w:rPr>
          <w:rFonts w:ascii="Menlo" w:hAnsi="Menlo" w:cs="Menlo"/>
          <w:color w:val="6A3E3E"/>
          <w:sz w:val="28"/>
          <w:szCs w:val="28"/>
        </w:rPr>
        <w:t>path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) 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  </w:t>
      </w: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throws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RemoteException;</w:t>
      </w:r>
    </w:p>
    <w:p w:rsidR="003B1B5A" w:rsidRPr="00FA6D8E" w:rsidRDefault="003B1B5A" w:rsidP="003B1B5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8"/>
          <w:szCs w:val="28"/>
        </w:rPr>
      </w:pP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boolean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FA6D8E">
        <w:rPr>
          <w:rFonts w:ascii="Menlo" w:hAnsi="Menlo" w:cs="Menlo"/>
          <w:color w:val="000000"/>
          <w:sz w:val="28"/>
          <w:szCs w:val="28"/>
        </w:rPr>
        <w:t>touch(</w:t>
      </w:r>
      <w:proofErr w:type="gramEnd"/>
      <w:r w:rsidRPr="00FA6D8E">
        <w:rPr>
          <w:rFonts w:ascii="Menlo" w:hAnsi="Menlo" w:cs="Menlo"/>
          <w:color w:val="000000"/>
          <w:sz w:val="28"/>
          <w:szCs w:val="28"/>
        </w:rPr>
        <w:t xml:space="preserve">String </w:t>
      </w:r>
      <w:r w:rsidRPr="00FA6D8E">
        <w:rPr>
          <w:rFonts w:ascii="Menlo" w:hAnsi="Menlo" w:cs="Menlo"/>
          <w:color w:val="6A3E3E"/>
          <w:sz w:val="28"/>
          <w:szCs w:val="28"/>
        </w:rPr>
        <w:t>name</w:t>
      </w:r>
      <w:r w:rsidRPr="00FA6D8E">
        <w:rPr>
          <w:rFonts w:ascii="Menlo" w:hAnsi="Menlo" w:cs="Menlo"/>
          <w:color w:val="000000"/>
          <w:sz w:val="28"/>
          <w:szCs w:val="28"/>
        </w:rPr>
        <w:t>)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</w:t>
      </w: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throws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RemoteException;</w:t>
      </w:r>
    </w:p>
    <w:p w:rsidR="003B1B5A" w:rsidRPr="00FA6D8E" w:rsidRDefault="003B1B5A" w:rsidP="003B1B5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8"/>
          <w:szCs w:val="28"/>
        </w:rPr>
      </w:pP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boolean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FA6D8E">
        <w:rPr>
          <w:rFonts w:ascii="Menlo" w:hAnsi="Menlo" w:cs="Menlo"/>
          <w:color w:val="000000"/>
          <w:sz w:val="28"/>
          <w:szCs w:val="28"/>
        </w:rPr>
        <w:t>rm(</w:t>
      </w:r>
      <w:proofErr w:type="gramEnd"/>
      <w:r w:rsidRPr="00FA6D8E">
        <w:rPr>
          <w:rFonts w:ascii="Menlo" w:hAnsi="Menlo" w:cs="Menlo"/>
          <w:color w:val="000000"/>
          <w:sz w:val="28"/>
          <w:szCs w:val="28"/>
        </w:rPr>
        <w:t xml:space="preserve">String </w:t>
      </w:r>
      <w:r w:rsidRPr="00FA6D8E">
        <w:rPr>
          <w:rFonts w:ascii="Menlo" w:hAnsi="Menlo" w:cs="Menlo"/>
          <w:color w:val="6A3E3E"/>
          <w:sz w:val="28"/>
          <w:szCs w:val="28"/>
        </w:rPr>
        <w:t>name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) 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  </w:t>
      </w: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throws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RemoteException;</w:t>
      </w:r>
    </w:p>
    <w:p w:rsidR="003B1B5A" w:rsidRPr="00FA6D8E" w:rsidRDefault="003B1B5A" w:rsidP="003B1B5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8"/>
          <w:szCs w:val="28"/>
        </w:rPr>
      </w:pP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boolean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FA6D8E">
        <w:rPr>
          <w:rFonts w:ascii="Menlo" w:hAnsi="Menlo" w:cs="Menlo"/>
          <w:color w:val="000000"/>
          <w:sz w:val="28"/>
          <w:szCs w:val="28"/>
        </w:rPr>
        <w:t>exists(</w:t>
      </w:r>
      <w:proofErr w:type="gramEnd"/>
      <w:r w:rsidRPr="00FA6D8E">
        <w:rPr>
          <w:rFonts w:ascii="Menlo" w:hAnsi="Menlo" w:cs="Menlo"/>
          <w:color w:val="000000"/>
          <w:sz w:val="28"/>
          <w:szCs w:val="28"/>
        </w:rPr>
        <w:t xml:space="preserve">) 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         </w:t>
      </w: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throws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RemoteException;</w:t>
      </w:r>
    </w:p>
    <w:p w:rsidR="003B1B5A" w:rsidRPr="00FA6D8E" w:rsidRDefault="003B1B5A" w:rsidP="003B1B5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28"/>
          <w:szCs w:val="28"/>
        </w:rPr>
      </w:pP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boolean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FA6D8E">
        <w:rPr>
          <w:rFonts w:ascii="Menlo" w:hAnsi="Menlo" w:cs="Menlo"/>
          <w:color w:val="000000"/>
          <w:sz w:val="28"/>
          <w:szCs w:val="28"/>
        </w:rPr>
        <w:t>isDirectory(</w:t>
      </w:r>
      <w:proofErr w:type="gramEnd"/>
      <w:r w:rsidRPr="00FA6D8E">
        <w:rPr>
          <w:rFonts w:ascii="Menlo" w:hAnsi="Menlo" w:cs="Menlo"/>
          <w:color w:val="000000"/>
          <w:sz w:val="28"/>
          <w:szCs w:val="28"/>
        </w:rPr>
        <w:t xml:space="preserve">) 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    </w:t>
      </w: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throws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</w:t>
      </w:r>
      <w:r w:rsidRPr="00FA6D8E">
        <w:rPr>
          <w:rFonts w:ascii="Menlo" w:hAnsi="Menlo" w:cs="Menlo"/>
          <w:color w:val="000000"/>
          <w:sz w:val="28"/>
          <w:szCs w:val="28"/>
          <w:shd w:val="clear" w:color="auto" w:fill="D4D4D4"/>
        </w:rPr>
        <w:t>RemoteException</w:t>
      </w:r>
      <w:r w:rsidRPr="00FA6D8E">
        <w:rPr>
          <w:rFonts w:ascii="Menlo" w:hAnsi="Menlo" w:cs="Menlo"/>
          <w:color w:val="000000"/>
          <w:sz w:val="28"/>
          <w:szCs w:val="28"/>
        </w:rPr>
        <w:t>;</w:t>
      </w:r>
    </w:p>
    <w:p w:rsidR="003B1B5A" w:rsidRPr="00FA6D8E" w:rsidRDefault="003B1B5A" w:rsidP="003B1B5A">
      <w:pPr>
        <w:rPr>
          <w:rFonts w:ascii="Menlo" w:hAnsi="Menlo" w:cs="Menlo"/>
          <w:color w:val="000000"/>
          <w:sz w:val="28"/>
          <w:szCs w:val="28"/>
        </w:rPr>
      </w:pP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boolean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</w:t>
      </w:r>
      <w:proofErr w:type="gramStart"/>
      <w:r w:rsidRPr="00FA6D8E">
        <w:rPr>
          <w:rFonts w:ascii="Menlo" w:hAnsi="Menlo" w:cs="Menlo"/>
          <w:color w:val="000000"/>
          <w:sz w:val="28"/>
          <w:szCs w:val="28"/>
        </w:rPr>
        <w:t>isFile(</w:t>
      </w:r>
      <w:proofErr w:type="gramEnd"/>
      <w:r w:rsidRPr="00FA6D8E">
        <w:rPr>
          <w:rFonts w:ascii="Menlo" w:hAnsi="Menlo" w:cs="Menlo"/>
          <w:color w:val="000000"/>
          <w:sz w:val="28"/>
          <w:szCs w:val="28"/>
        </w:rPr>
        <w:t xml:space="preserve">) 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         </w:t>
      </w:r>
      <w:r w:rsidRPr="00FA6D8E">
        <w:rPr>
          <w:rFonts w:ascii="Menlo" w:hAnsi="Menlo" w:cs="Menlo"/>
          <w:b/>
          <w:bCs/>
          <w:color w:val="7F0055"/>
          <w:sz w:val="28"/>
          <w:szCs w:val="28"/>
        </w:rPr>
        <w:t>throws</w:t>
      </w:r>
      <w:r w:rsidRPr="00FA6D8E">
        <w:rPr>
          <w:rFonts w:ascii="Menlo" w:hAnsi="Menlo" w:cs="Menlo"/>
          <w:color w:val="000000"/>
          <w:sz w:val="28"/>
          <w:szCs w:val="28"/>
        </w:rPr>
        <w:t xml:space="preserve"> RemoteException;</w:t>
      </w:r>
    </w:p>
    <w:p w:rsidR="003B1B5A" w:rsidRPr="00FA6D8E" w:rsidRDefault="003B1B5A" w:rsidP="003B1B5A">
      <w:pPr>
        <w:rPr>
          <w:sz w:val="28"/>
          <w:szCs w:val="28"/>
        </w:rPr>
      </w:pPr>
    </w:p>
    <w:p w:rsidR="003B1B5A" w:rsidRPr="00FA6D8E" w:rsidRDefault="003B1B5A" w:rsidP="003B1B5A">
      <w:pPr>
        <w:rPr>
          <w:sz w:val="28"/>
          <w:szCs w:val="28"/>
        </w:rPr>
      </w:pPr>
      <w:r w:rsidRPr="00FA6D8E">
        <w:rPr>
          <w:sz w:val="28"/>
          <w:szCs w:val="28"/>
        </w:rPr>
        <w:t xml:space="preserve">here The title says the REMOTE FILE SYSTEM and we can see the methods implemented on the interface but it works </w:t>
      </w:r>
      <w:r w:rsidR="00FA6D8E" w:rsidRPr="00FA6D8E">
        <w:rPr>
          <w:sz w:val="28"/>
          <w:szCs w:val="28"/>
        </w:rPr>
        <w:t xml:space="preserve">in a client and a server with two mains with the help of </w:t>
      </w:r>
      <w:proofErr w:type="gramStart"/>
      <w:r w:rsidR="00FA6D8E" w:rsidRPr="00FA6D8E">
        <w:rPr>
          <w:sz w:val="28"/>
          <w:szCs w:val="28"/>
        </w:rPr>
        <w:t>RMI(</w:t>
      </w:r>
      <w:proofErr w:type="gramEnd"/>
      <w:r w:rsidR="00FA6D8E" w:rsidRPr="00FA6D8E">
        <w:rPr>
          <w:sz w:val="28"/>
          <w:szCs w:val="28"/>
        </w:rPr>
        <w:t>Remote Method Invocation).</w:t>
      </w:r>
    </w:p>
    <w:p w:rsidR="00FA6D8E" w:rsidRPr="00FA6D8E" w:rsidRDefault="00FA6D8E" w:rsidP="003B1B5A">
      <w:pPr>
        <w:rPr>
          <w:b/>
          <w:sz w:val="28"/>
          <w:szCs w:val="28"/>
        </w:rPr>
      </w:pPr>
      <w:r w:rsidRPr="00FA6D8E">
        <w:rPr>
          <w:b/>
          <w:sz w:val="28"/>
          <w:szCs w:val="28"/>
        </w:rPr>
        <w:t>RMI:</w:t>
      </w:r>
    </w:p>
    <w:p w:rsidR="00FA6D8E" w:rsidRPr="00FA6D8E" w:rsidRDefault="00FA6D8E" w:rsidP="00FA6D8E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</w:pPr>
      <w:r w:rsidRPr="00FA6D8E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US"/>
        </w:rPr>
        <w:t>RMI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 (Remote Method Invocation) is a way that a programmer, using the Java programming language and development environment, can write object-oriented programming in which objects on different computers can interact in a distributed network.</w:t>
      </w:r>
      <w:r w:rsidRPr="00FA6D8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 xml:space="preserve">It 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is an API that provides a mechanism to create distributed application in java. The </w:t>
      </w:r>
      <w:r w:rsidRPr="00FA6D8E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US"/>
        </w:rPr>
        <w:t>RMI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 allows an object to invoke methods on an object running in another JVM. The </w:t>
      </w:r>
      <w:r w:rsidRPr="00FA6D8E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US"/>
        </w:rPr>
        <w:t>RMI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 provides remote communication between the applications using two objects stub and skeleton.</w:t>
      </w:r>
    </w:p>
    <w:p w:rsidR="00FA6D8E" w:rsidRPr="00FA6D8E" w:rsidRDefault="00FA6D8E" w:rsidP="00FA6D8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The </w:t>
      </w:r>
      <w:r w:rsidRPr="00FA6D8E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US"/>
        </w:rPr>
        <w:t>Stub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 xml:space="preserve">/Skeleton hides the communication details away from the developer. </w:t>
      </w:r>
      <w:proofErr w:type="spellStart"/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The</w:t>
      </w:r>
      <w:r w:rsidRPr="00FA6D8E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US"/>
        </w:rPr>
        <w:t>Stub</w:t>
      </w:r>
      <w:proofErr w:type="spellEnd"/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 xml:space="preserve"> is the class that implements the remote interface. It serves as a client-side placeholder for the remote object. 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lastRenderedPageBreak/>
        <w:t>The </w:t>
      </w:r>
      <w:r w:rsidRPr="00FA6D8E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US"/>
        </w:rPr>
        <w:t>stub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 communicates with the server-side skeleton. The skeleton is the </w:t>
      </w:r>
      <w:r w:rsidRPr="00FA6D8E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US"/>
        </w:rPr>
        <w:t>stub's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 counterpart on server-side.</w:t>
      </w:r>
    </w:p>
    <w:p w:rsidR="00FA6D8E" w:rsidRPr="00FA6D8E" w:rsidRDefault="00FA6D8E" w:rsidP="00FA6D8E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</w:pPr>
    </w:p>
    <w:p w:rsidR="00FA6D8E" w:rsidRPr="00FA6D8E" w:rsidRDefault="00FA6D8E" w:rsidP="00FA6D8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-</w:t>
      </w:r>
      <w:bookmarkStart w:id="0" w:name="_GoBack"/>
      <w:bookmarkEnd w:id="0"/>
      <w:proofErr w:type="spellStart"/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Rmi</w:t>
      </w:r>
      <w:proofErr w:type="spellEnd"/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 xml:space="preserve"> uses a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re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 xml:space="preserve"> re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mote object </w:t>
      </w:r>
      <w:r w:rsidRPr="00FA6D8E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US"/>
        </w:rPr>
        <w:t>registry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 is a bootstrap naming service that is used by </w:t>
      </w:r>
      <w:r w:rsidRPr="00FA6D8E">
        <w:rPr>
          <w:rFonts w:ascii="Arial" w:eastAsia="Times New Roman" w:hAnsi="Arial" w:cs="Arial"/>
          <w:b/>
          <w:bCs/>
          <w:color w:val="222222"/>
          <w:sz w:val="28"/>
          <w:szCs w:val="28"/>
          <w:shd w:val="clear" w:color="auto" w:fill="FFFFFF"/>
          <w:lang w:eastAsia="en-US"/>
        </w:rPr>
        <w:t>RMI</w:t>
      </w:r>
      <w:r w:rsidRPr="00FA6D8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US"/>
        </w:rPr>
        <w:t> servers on the same host to bind remote objects to names. Clients on local and remote hosts can then look up remote objects and make remote method invocations</w:t>
      </w:r>
    </w:p>
    <w:p w:rsidR="00FA6D8E" w:rsidRPr="00FA6D8E" w:rsidRDefault="00FA6D8E" w:rsidP="00FA6D8E">
      <w:pPr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en-US"/>
        </w:rPr>
      </w:pPr>
    </w:p>
    <w:p w:rsidR="00FA6D8E" w:rsidRPr="00FA6D8E" w:rsidRDefault="00FA6D8E" w:rsidP="00FA6D8E">
      <w:pPr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en-US"/>
        </w:rPr>
      </w:pPr>
      <w:r w:rsidRPr="00FA6D8E">
        <w:rPr>
          <w:rFonts w:ascii="Times New Roman" w:eastAsia="Times New Roman" w:hAnsi="Times New Roman" w:cs="Times New Roman"/>
          <w:i/>
          <w:color w:val="auto"/>
          <w:sz w:val="28"/>
          <w:szCs w:val="28"/>
          <w:lang w:eastAsia="en-US"/>
        </w:rPr>
        <w:t>The advantages of RMI are:</w:t>
      </w:r>
    </w:p>
    <w:p w:rsidR="00FA6D8E" w:rsidRPr="00FA6D8E" w:rsidRDefault="00FA6D8E" w:rsidP="00FA6D8E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Object Oriented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,</w:t>
      </w:r>
      <w:r w:rsidRPr="00FA6D8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Mobile Behavior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,</w:t>
      </w:r>
      <w:r w:rsidRPr="00FA6D8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Design Patterns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,</w:t>
      </w:r>
      <w:r w:rsidRPr="00FA6D8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Safe and Secure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,</w:t>
      </w:r>
      <w:r w:rsidRPr="00FA6D8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Easy to Write/Easy to Use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,</w:t>
      </w:r>
      <w:r w:rsidRPr="00FA6D8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Connects to Existing/Legacy Systems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,</w:t>
      </w:r>
      <w:r w:rsidRPr="00FA6D8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Write Once, Run Anywhere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,</w:t>
      </w:r>
      <w:r w:rsidRPr="00FA6D8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Distributed Garbage Collection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,</w:t>
      </w:r>
      <w:r w:rsidRPr="00FA6D8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Pr="00FA6D8E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  <w:lang w:eastAsia="en-US"/>
        </w:rPr>
        <w:t>Parallel Computing:</w:t>
      </w:r>
    </w:p>
    <w:p w:rsidR="00FA6D8E" w:rsidRPr="00FA6D8E" w:rsidRDefault="00FA6D8E" w:rsidP="00FA6D8E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FA6D8E" w:rsidRPr="00FA6D8E" w:rsidRDefault="00FA6D8E" w:rsidP="00FA6D8E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FA6D8E" w:rsidRPr="00FA6D8E" w:rsidRDefault="00FA6D8E" w:rsidP="00FA6D8E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FA6D8E" w:rsidRPr="00FA6D8E" w:rsidRDefault="00FA6D8E" w:rsidP="00FA6D8E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FA6D8E" w:rsidRPr="00FA6D8E" w:rsidRDefault="00FA6D8E" w:rsidP="00FA6D8E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FA6D8E" w:rsidRPr="00FA6D8E" w:rsidRDefault="00FA6D8E" w:rsidP="00FA6D8E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FA6D8E" w:rsidRPr="00FA6D8E" w:rsidRDefault="00FA6D8E" w:rsidP="00FA6D8E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FA6D8E" w:rsidRPr="00FA6D8E" w:rsidRDefault="00FA6D8E" w:rsidP="00FA6D8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FA6D8E" w:rsidRPr="00FA6D8E" w:rsidRDefault="00FA6D8E" w:rsidP="00FA6D8E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FA6D8E" w:rsidRPr="00FA6D8E" w:rsidRDefault="00FA6D8E" w:rsidP="00FA6D8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FA6D8E" w:rsidRPr="00FA6D8E" w:rsidRDefault="00FA6D8E" w:rsidP="003B1B5A">
      <w:pPr>
        <w:rPr>
          <w:b/>
        </w:rPr>
      </w:pPr>
    </w:p>
    <w:sectPr w:rsidR="00FA6D8E" w:rsidRPr="00FA6D8E">
      <w:footerReference w:type="default" r:id="rId8"/>
      <w:pgSz w:w="12240" w:h="15840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D5C" w:rsidRDefault="004A6D5C">
      <w:pPr>
        <w:spacing w:after="0" w:line="240" w:lineRule="auto"/>
      </w:pPr>
      <w:r>
        <w:separator/>
      </w:r>
    </w:p>
  </w:endnote>
  <w:endnote w:type="continuationSeparator" w:id="0">
    <w:p w:rsidR="004A6D5C" w:rsidRDefault="004A6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6736" w:rsidRDefault="004A6D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D5C" w:rsidRDefault="004A6D5C">
      <w:pPr>
        <w:spacing w:after="0" w:line="240" w:lineRule="auto"/>
      </w:pPr>
      <w:r>
        <w:separator/>
      </w:r>
    </w:p>
  </w:footnote>
  <w:footnote w:type="continuationSeparator" w:id="0">
    <w:p w:rsidR="004A6D5C" w:rsidRDefault="004A6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E1B"/>
    <w:rsid w:val="002E6736"/>
    <w:rsid w:val="003B1B5A"/>
    <w:rsid w:val="004A6D5C"/>
    <w:rsid w:val="005A3E1B"/>
    <w:rsid w:val="00FA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BE7AD"/>
  <w15:chartTrackingRefBased/>
  <w15:docId w15:val="{631FB5F0-3A2C-CA48-B722-1E4794689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12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</w:rPr>
  </w:style>
  <w:style w:type="paragraph" w:styleId="Title">
    <w:name w:val="Title"/>
    <w:basedOn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 w:line="240" w:lineRule="auto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3A3A3A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3A3A3A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aurabhpoudel/Library/Containers/com.microsoft.Word/Data/Library/Application%20Support/Microsoft/Office/16.0/DTS/en-US%7b4CF6A284-D6F7-9640-95C7-2191EA1D7D5D%7d/%7bC10E5753-9DB8-A74E-B5C5-FE3AE9D9C41D%7dtf10002077.dotx" TargetMode="External"/></Relationship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19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poudel</dc:creator>
  <cp:keywords/>
  <dc:description/>
  <cp:lastModifiedBy>saurabh poudel</cp:lastModifiedBy>
  <cp:revision>1</cp:revision>
  <dcterms:created xsi:type="dcterms:W3CDTF">2018-11-08T01:26:00Z</dcterms:created>
  <dcterms:modified xsi:type="dcterms:W3CDTF">2018-11-08T01:56:00Z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